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:rsidTr="000F46E6">
        <w:trPr>
          <w:trHeight w:val="4032"/>
        </w:trPr>
        <w:tc>
          <w:tcPr>
            <w:tcW w:w="3600" w:type="dxa"/>
            <w:vAlign w:val="bottom"/>
          </w:tcPr>
          <w:p w:rsidR="000629D5" w:rsidRDefault="000629D5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3F9BB2C" wp14:editId="4A0C0107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D09E8F0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" strokecolor="#94b6d2 [3204]" strokeweight="5pt">
                      <v:fill r:id="rId12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p w:rsidR="000629D5" w:rsidRDefault="000629D5" w:rsidP="00846D4F">
            <w:r w:rsidRPr="00BF09B3">
              <w:t xml:space="preserve">Dear </w:t>
            </w:r>
            <w:r w:rsidR="00A90BB4">
              <w:t>Hiring Manager</w:t>
            </w:r>
            <w:r w:rsidRPr="00BF09B3">
              <w:t>,</w:t>
            </w:r>
          </w:p>
          <w:p w:rsidR="00846D4F" w:rsidRDefault="00A90BB4" w:rsidP="00A90BB4">
            <w:r>
              <w:t xml:space="preserve">I am writing to express my interest in </w:t>
            </w:r>
            <w:r w:rsidR="00B1550E">
              <w:t xml:space="preserve">a </w:t>
            </w:r>
            <w:proofErr w:type="gramStart"/>
            <w:r w:rsidR="00B1550E">
              <w:t>Front End</w:t>
            </w:r>
            <w:proofErr w:type="gramEnd"/>
            <w:r w:rsidR="00B1550E">
              <w:t xml:space="preserve"> Web Developer </w:t>
            </w:r>
            <w:r>
              <w:t>position at</w:t>
            </w:r>
            <w:r w:rsidR="00B1550E">
              <w:t xml:space="preserve"> </w:t>
            </w:r>
            <w:r w:rsidR="00870E53">
              <w:t>WFO</w:t>
            </w:r>
            <w:r>
              <w:rPr>
                <w:b/>
              </w:rPr>
              <w:t xml:space="preserve">. </w:t>
            </w:r>
            <w:r>
              <w:t xml:space="preserve">With a strong foundation in web development, combined with IT and </w:t>
            </w:r>
            <w:r w:rsidR="00E060E1">
              <w:t>managerial experience</w:t>
            </w:r>
            <w:r>
              <w:t>, I am excited about the opportunity to contribute my skills, expertise and unique perspectives to your team.</w:t>
            </w:r>
          </w:p>
          <w:p w:rsidR="00A90BB4" w:rsidRPr="00A90BB4" w:rsidRDefault="00E060E1" w:rsidP="00A90BB4">
            <w:r>
              <w:t>What sets me apart is not just my technical skills, but also my adeptness at managing projects independently. Throughout my career, I have operated without a direct supervisor, allowing me to take ownership of tasks, make well informed decisions, and ensure the successful completion of projects within specified timelines.</w:t>
            </w:r>
          </w:p>
          <w:p w:rsidR="00846D4F" w:rsidRPr="00E060E1" w:rsidRDefault="00E060E1" w:rsidP="00846D4F">
            <w:pPr>
              <w:rPr>
                <w:b/>
              </w:rPr>
            </w:pPr>
            <w:r w:rsidRPr="00E060E1">
              <w:rPr>
                <w:b/>
              </w:rPr>
              <w:t>Key Highlights:</w:t>
            </w:r>
          </w:p>
          <w:p w:rsidR="00846D4F" w:rsidRPr="00E060E1" w:rsidRDefault="00E060E1" w:rsidP="00E060E1">
            <w:pPr>
              <w:pStyle w:val="ListBullet"/>
              <w:rPr>
                <w:b/>
              </w:rPr>
            </w:pPr>
            <w:r w:rsidRPr="00E060E1">
              <w:rPr>
                <w:b/>
              </w:rPr>
              <w:t>Web Development Expertise:</w:t>
            </w:r>
            <w:r>
              <w:t xml:space="preserve"> Proficient in HTML, CSS, JavaScript, and React. Creating dynamic and intuitive web applications.</w:t>
            </w:r>
          </w:p>
          <w:p w:rsidR="00E060E1" w:rsidRPr="00E060E1" w:rsidRDefault="00E060E1" w:rsidP="00E060E1">
            <w:pPr>
              <w:pStyle w:val="ListBullet"/>
              <w:rPr>
                <w:b/>
              </w:rPr>
            </w:pPr>
            <w:r w:rsidRPr="00E060E1">
              <w:rPr>
                <w:b/>
              </w:rPr>
              <w:t>Independent Project Management:</w:t>
            </w:r>
            <w:r>
              <w:rPr>
                <w:b/>
              </w:rPr>
              <w:t xml:space="preserve"> </w:t>
            </w:r>
            <w:r>
              <w:t>Successfully managed projects without direct supervision. Demonstrating self-reliance and initiative.</w:t>
            </w:r>
          </w:p>
          <w:p w:rsidR="00E060E1" w:rsidRPr="00E060E1" w:rsidRDefault="00E060E1" w:rsidP="00E060E1">
            <w:pPr>
              <w:pStyle w:val="ListBullet"/>
              <w:rPr>
                <w:b/>
              </w:rPr>
            </w:pPr>
            <w:r>
              <w:rPr>
                <w:b/>
              </w:rPr>
              <w:t xml:space="preserve">IT Proficiency: </w:t>
            </w:r>
            <w:r>
              <w:t>Possessing a comprehensive understanding of IT systems, enabling swift troubleshooting and resolution.</w:t>
            </w:r>
          </w:p>
          <w:p w:rsidR="000629D5" w:rsidRDefault="00E060E1" w:rsidP="00E060E1">
            <w:r>
              <w:t xml:space="preserve">I am eager to bring my unique blend of technical expertise, managerial skills, and self-driven work ethic to </w:t>
            </w:r>
            <w:r w:rsidR="00870E53">
              <w:t>WFO</w:t>
            </w:r>
            <w:r>
              <w:t xml:space="preserve"> and contribute to its continued success. I am enthusiastic about the prospect of discussing how my background aligns with the needs of your team.</w:t>
            </w:r>
          </w:p>
          <w:p w:rsidR="00E060E1" w:rsidRDefault="00E060E1" w:rsidP="00E060E1"/>
          <w:p w:rsidR="00E060E1" w:rsidRPr="00E060E1" w:rsidRDefault="00E060E1" w:rsidP="00E060E1">
            <w:r>
              <w:t>Thank you for considering my application. I am looking forward to the possibility of contributing t</w:t>
            </w:r>
            <w:r w:rsidR="00B1550E">
              <w:t xml:space="preserve">o </w:t>
            </w:r>
            <w:r w:rsidR="00870E53">
              <w:t>WFO</w:t>
            </w:r>
            <w:bookmarkStart w:id="0" w:name="_GoBack"/>
            <w:bookmarkEnd w:id="0"/>
            <w:r w:rsidR="00B1550E">
              <w:t>.</w:t>
            </w:r>
          </w:p>
          <w:p w:rsidR="000629D5" w:rsidRPr="00BF09B3" w:rsidRDefault="00E060E1" w:rsidP="00846D4F">
            <w:r>
              <w:t>Sincerely,</w:t>
            </w:r>
          </w:p>
          <w:p w:rsidR="000629D5" w:rsidRDefault="00E060E1" w:rsidP="00846D4F">
            <w:r>
              <w:t>Joshua Smith</w:t>
            </w:r>
          </w:p>
        </w:tc>
      </w:tr>
      <w:tr w:rsidR="000629D5" w:rsidTr="000F46E6">
        <w:trPr>
          <w:trHeight w:val="9504"/>
        </w:trPr>
        <w:tc>
          <w:tcPr>
            <w:tcW w:w="3600" w:type="dxa"/>
            <w:vAlign w:val="bottom"/>
          </w:tcPr>
          <w:p w:rsidR="0011461F" w:rsidRPr="0011461F" w:rsidRDefault="0011461F" w:rsidP="0011461F">
            <w:pPr>
              <w:pStyle w:val="Title"/>
              <w:rPr>
                <w:sz w:val="72"/>
                <w:szCs w:val="72"/>
              </w:rPr>
            </w:pPr>
            <w:r w:rsidRPr="0011461F">
              <w:rPr>
                <w:sz w:val="72"/>
                <w:szCs w:val="72"/>
              </w:rPr>
              <w:t>Joshua</w:t>
            </w:r>
            <w:r>
              <w:rPr>
                <w:sz w:val="72"/>
                <w:szCs w:val="72"/>
              </w:rPr>
              <w:t xml:space="preserve"> Smith</w:t>
            </w:r>
          </w:p>
          <w:p w:rsidR="000629D5" w:rsidRDefault="0011461F" w:rsidP="000629D5">
            <w:pPr>
              <w:pStyle w:val="Subtitle"/>
              <w:rPr>
                <w:color w:val="auto"/>
                <w:spacing w:val="1"/>
                <w:w w:val="97"/>
                <w:sz w:val="18"/>
                <w:szCs w:val="22"/>
              </w:rPr>
            </w:pPr>
            <w:r w:rsidRPr="00B1550E">
              <w:rPr>
                <w:spacing w:val="0"/>
                <w:w w:val="54"/>
              </w:rPr>
              <w:t>Front End Web Develope</w:t>
            </w:r>
            <w:r w:rsidRPr="00B1550E">
              <w:rPr>
                <w:spacing w:val="15"/>
                <w:w w:val="54"/>
              </w:rPr>
              <w:t>r</w:t>
            </w:r>
          </w:p>
          <w:p w:rsidR="000629D5" w:rsidRDefault="000629D5" w:rsidP="000629D5"/>
          <w:sdt>
            <w:sdtPr>
              <w:id w:val="-1954003311"/>
              <w:placeholder>
                <w:docPart w:val="A5597577B81648B184C5A1FCB87BEA1C"/>
              </w:placeholder>
              <w:temporary/>
              <w:showingPlcHdr/>
              <w15:appearance w15:val="hidden"/>
            </w:sdtPr>
            <w:sdtEndPr/>
            <w:sdtContent>
              <w:p w:rsidR="000629D5" w:rsidRPr="00846D4F" w:rsidRDefault="000629D5" w:rsidP="00846D4F">
                <w:pPr>
                  <w:pStyle w:val="Heading2"/>
                </w:pPr>
                <w:r w:rsidRPr="00846D4F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C0B43BAA04A443CD9E010BF377560187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:rsidR="000629D5" w:rsidRDefault="0011461F" w:rsidP="000629D5">
            <w:pPr>
              <w:pStyle w:val="ContactDetails"/>
            </w:pPr>
            <w:r>
              <w:t>763.229.5399</w:t>
            </w:r>
          </w:p>
          <w:p w:rsidR="000629D5" w:rsidRPr="004D3011" w:rsidRDefault="000629D5" w:rsidP="000629D5">
            <w:pPr>
              <w:pStyle w:val="NoSpacing"/>
            </w:pPr>
          </w:p>
          <w:sdt>
            <w:sdtPr>
              <w:id w:val="67859272"/>
              <w:placeholder>
                <w:docPart w:val="2FE7A658ABD441FDA5DE730C24E466A7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WEBSITE:</w:t>
                </w:r>
              </w:p>
            </w:sdtContent>
          </w:sdt>
          <w:p w:rsidR="000629D5" w:rsidRDefault="00870E53" w:rsidP="0011461F">
            <w:hyperlink r:id="rId13" w:history="1">
              <w:r w:rsidR="0011461F" w:rsidRPr="00CE5213">
                <w:rPr>
                  <w:rStyle w:val="Hyperlink"/>
                </w:rPr>
                <w:t>https://joshuasportfolio.org/</w:t>
              </w:r>
            </w:hyperlink>
          </w:p>
          <w:p w:rsidR="000629D5" w:rsidRDefault="000629D5" w:rsidP="000629D5">
            <w:pPr>
              <w:pStyle w:val="NoSpacing"/>
            </w:pPr>
          </w:p>
          <w:sdt>
            <w:sdtPr>
              <w:id w:val="-240260293"/>
              <w:placeholder>
                <w:docPart w:val="F8AB2364ED3D4104B507F3A9721752CB"/>
              </w:placeholder>
              <w:temporary/>
              <w:showingPlcHdr/>
              <w15:appearance w15:val="hidden"/>
            </w:sdtPr>
            <w:sdtEndPr/>
            <w:sdtContent>
              <w:p w:rsidR="000629D5" w:rsidRDefault="000629D5" w:rsidP="000629D5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:rsidR="000629D5" w:rsidRPr="00846D4F" w:rsidRDefault="0011461F" w:rsidP="000629D5">
            <w:pPr>
              <w:pStyle w:val="ContactDetails"/>
              <w:rPr>
                <w:rStyle w:val="Hyperlink"/>
              </w:rPr>
            </w:pPr>
            <w:r>
              <w:rPr>
                <w:rStyle w:val="Hyperlink"/>
              </w:rPr>
              <w:t>Joshuatsmith96@gmail.com</w:t>
            </w:r>
          </w:p>
        </w:tc>
        <w:tc>
          <w:tcPr>
            <w:tcW w:w="720" w:type="dxa"/>
          </w:tcPr>
          <w:p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:rsidR="0043117B" w:rsidRPr="00846D4F" w:rsidRDefault="00870E53" w:rsidP="00846D4F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390" w:rsidRDefault="00FB3390" w:rsidP="000C45FF">
      <w:r>
        <w:separator/>
      </w:r>
    </w:p>
  </w:endnote>
  <w:endnote w:type="continuationSeparator" w:id="0">
    <w:p w:rsidR="00FB3390" w:rsidRDefault="00FB339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390" w:rsidRDefault="00FB3390" w:rsidP="000C45FF">
      <w:r>
        <w:separator/>
      </w:r>
    </w:p>
  </w:footnote>
  <w:footnote w:type="continuationSeparator" w:id="0">
    <w:p w:rsidR="00FB3390" w:rsidRDefault="00FB339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9402EC1" wp14:editId="16F30725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1F"/>
    <w:rsid w:val="00036450"/>
    <w:rsid w:val="00061C84"/>
    <w:rsid w:val="000629D5"/>
    <w:rsid w:val="00076632"/>
    <w:rsid w:val="000C45FF"/>
    <w:rsid w:val="000E3FD1"/>
    <w:rsid w:val="000F46E6"/>
    <w:rsid w:val="0011461F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4071FC"/>
    <w:rsid w:val="00445947"/>
    <w:rsid w:val="004813B3"/>
    <w:rsid w:val="00496591"/>
    <w:rsid w:val="004C63E4"/>
    <w:rsid w:val="004D3011"/>
    <w:rsid w:val="005645EE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867A0"/>
    <w:rsid w:val="007927F5"/>
    <w:rsid w:val="00802CA0"/>
    <w:rsid w:val="00846D4F"/>
    <w:rsid w:val="00870E53"/>
    <w:rsid w:val="008C1736"/>
    <w:rsid w:val="00922D5C"/>
    <w:rsid w:val="009E7C63"/>
    <w:rsid w:val="00A10A67"/>
    <w:rsid w:val="00A2118D"/>
    <w:rsid w:val="00A90BB4"/>
    <w:rsid w:val="00AD76E2"/>
    <w:rsid w:val="00B1550E"/>
    <w:rsid w:val="00B20152"/>
    <w:rsid w:val="00B70850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A694B"/>
    <w:rsid w:val="00DD172A"/>
    <w:rsid w:val="00E060E1"/>
    <w:rsid w:val="00E25A26"/>
    <w:rsid w:val="00E55D74"/>
    <w:rsid w:val="00E866EC"/>
    <w:rsid w:val="00E93B74"/>
    <w:rsid w:val="00EB3A62"/>
    <w:rsid w:val="00F60274"/>
    <w:rsid w:val="00F77FB9"/>
    <w:rsid w:val="00FB068F"/>
    <w:rsid w:val="00FB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949F68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5"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joshuasportfolio.org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mith\AppData\Roaming\Microsoft\Templates\Bold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597577B81648B184C5A1FCB87BEA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444E4-583C-4FF0-8E51-C1F9E064F0EE}"/>
      </w:docPartPr>
      <w:docPartBody>
        <w:p w:rsidR="008D1E6E" w:rsidRDefault="00EA44D8">
          <w:pPr>
            <w:pStyle w:val="A5597577B81648B184C5A1FCB87BEA1C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C0B43BAA04A443CD9E010BF377560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4216D-FF87-4F3A-A1B4-1B77DDF5EF43}"/>
      </w:docPartPr>
      <w:docPartBody>
        <w:p w:rsidR="008D1E6E" w:rsidRDefault="00EA44D8">
          <w:pPr>
            <w:pStyle w:val="C0B43BAA04A443CD9E010BF377560187"/>
          </w:pPr>
          <w:r w:rsidRPr="004D3011">
            <w:t>PHONE:</w:t>
          </w:r>
        </w:p>
      </w:docPartBody>
    </w:docPart>
    <w:docPart>
      <w:docPartPr>
        <w:name w:val="2FE7A658ABD441FDA5DE730C24E46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BAAEE-CD63-4730-931B-CE2E18039C1F}"/>
      </w:docPartPr>
      <w:docPartBody>
        <w:p w:rsidR="008D1E6E" w:rsidRDefault="00EA44D8">
          <w:pPr>
            <w:pStyle w:val="2FE7A658ABD441FDA5DE730C24E466A7"/>
          </w:pPr>
          <w:r w:rsidRPr="004D3011">
            <w:t>WEBSITE:</w:t>
          </w:r>
        </w:p>
      </w:docPartBody>
    </w:docPart>
    <w:docPart>
      <w:docPartPr>
        <w:name w:val="F8AB2364ED3D4104B507F3A972175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945CE-9A58-4BC8-AA30-A87ABD9F2D67}"/>
      </w:docPartPr>
      <w:docPartBody>
        <w:p w:rsidR="008D1E6E" w:rsidRDefault="00EA44D8">
          <w:pPr>
            <w:pStyle w:val="F8AB2364ED3D4104B507F3A9721752CB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D8"/>
    <w:rsid w:val="008D1E6E"/>
    <w:rsid w:val="00EA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FA91416822474F88550C0DFABBEACA">
    <w:name w:val="AFFA91416822474F88550C0DFABBEACA"/>
  </w:style>
  <w:style w:type="paragraph" w:customStyle="1" w:styleId="FF446F67673C481B9C08BD960CE78028">
    <w:name w:val="FF446F67673C481B9C08BD960CE78028"/>
  </w:style>
  <w:style w:type="paragraph" w:customStyle="1" w:styleId="410337184C7B4A7CA458F1A3D73713F8">
    <w:name w:val="410337184C7B4A7CA458F1A3D73713F8"/>
  </w:style>
  <w:style w:type="paragraph" w:customStyle="1" w:styleId="62F4635BCBCA4D15B2E2A3ACBDAD3AD8">
    <w:name w:val="62F4635BCBCA4D15B2E2A3ACBDAD3AD8"/>
  </w:style>
  <w:style w:type="paragraph" w:customStyle="1" w:styleId="EE101316C75641CAAF2068CC5F992F6E">
    <w:name w:val="EE101316C75641CAAF2068CC5F992F6E"/>
  </w:style>
  <w:style w:type="paragraph" w:customStyle="1" w:styleId="FDA86A0138BF423FB097B7ECE3241BAF">
    <w:name w:val="FDA86A0138BF423FB097B7ECE3241BAF"/>
  </w:style>
  <w:style w:type="paragraph" w:customStyle="1" w:styleId="062AE470CD3040FC8B8B8BD5B2B1D5D9">
    <w:name w:val="062AE470CD3040FC8B8B8BD5B2B1D5D9"/>
  </w:style>
  <w:style w:type="paragraph" w:customStyle="1" w:styleId="693DE549923944768373DDC9BFE24E71">
    <w:name w:val="693DE549923944768373DDC9BFE24E71"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</w:rPr>
  </w:style>
  <w:style w:type="paragraph" w:customStyle="1" w:styleId="9498A80A3CDC4EAAAA658DADA021A3ED">
    <w:name w:val="9498A80A3CDC4EAAAA658DADA021A3ED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4F1A3C2A7D6246A5A330B2FBA2EA6969">
    <w:name w:val="4F1A3C2A7D6246A5A330B2FBA2EA6969"/>
  </w:style>
  <w:style w:type="paragraph" w:customStyle="1" w:styleId="97534918A5FE48F09F08E1B2A19D059A">
    <w:name w:val="97534918A5FE48F09F08E1B2A19D059A"/>
  </w:style>
  <w:style w:type="paragraph" w:customStyle="1" w:styleId="4D9EAF09D45B47429BC7F13FED07448E">
    <w:name w:val="4D9EAF09D45B47429BC7F13FED07448E"/>
  </w:style>
  <w:style w:type="paragraph" w:customStyle="1" w:styleId="06C4775F6BF94100AADCF39DCF030042">
    <w:name w:val="06C4775F6BF94100AADCF39DCF030042"/>
  </w:style>
  <w:style w:type="paragraph" w:customStyle="1" w:styleId="8DB4CAEB442C488699C9C06B36F75F2F">
    <w:name w:val="8DB4CAEB442C488699C9C06B36F75F2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A5597577B81648B184C5A1FCB87BEA1C">
    <w:name w:val="A5597577B81648B184C5A1FCB87BEA1C"/>
  </w:style>
  <w:style w:type="paragraph" w:customStyle="1" w:styleId="C0B43BAA04A443CD9E010BF377560187">
    <w:name w:val="C0B43BAA04A443CD9E010BF377560187"/>
  </w:style>
  <w:style w:type="paragraph" w:customStyle="1" w:styleId="E7C0146C0D1B4EFCA8B69EBC9535CFF6">
    <w:name w:val="E7C0146C0D1B4EFCA8B69EBC9535CFF6"/>
  </w:style>
  <w:style w:type="paragraph" w:customStyle="1" w:styleId="2FE7A658ABD441FDA5DE730C24E466A7">
    <w:name w:val="2FE7A658ABD441FDA5DE730C24E466A7"/>
  </w:style>
  <w:style w:type="paragraph" w:customStyle="1" w:styleId="5352721648DC4FB4BFC521A6D4570F50">
    <w:name w:val="5352721648DC4FB4BFC521A6D4570F50"/>
  </w:style>
  <w:style w:type="paragraph" w:customStyle="1" w:styleId="F8AB2364ED3D4104B507F3A9721752CB">
    <w:name w:val="F8AB2364ED3D4104B507F3A9721752CB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3DCFFC823FCB48BF976F78E504B0067B">
    <w:name w:val="3DCFFC823FCB48BF976F78E504B006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03C41-7C44-40A7-B0F9-10640F9D80B5}">
  <ds:schemaRefs>
    <ds:schemaRef ds:uri="http://schemas.microsoft.com/office/infopath/2007/PartnerControls"/>
    <ds:schemaRef ds:uri="16c05727-aa75-4e4a-9b5f-8a80a1165891"/>
    <ds:schemaRef ds:uri="http://www.w3.org/XML/1998/namespace"/>
    <ds:schemaRef ds:uri="http://purl.org/dc/terms/"/>
    <ds:schemaRef ds:uri="http://purl.org/dc/elements/1.1/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9856619-B970-42A5-8407-8B5A997F2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cover letter</Template>
  <TotalTime>0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2023-12-28T19:29:00Z</dcterms:created>
  <dcterms:modified xsi:type="dcterms:W3CDTF">2024-01-02T14:14:00Z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