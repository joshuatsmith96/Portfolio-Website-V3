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EB2B4E">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E68DF0D"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" strokecolor="#94b6d2 [3204]" strokeweight="5pt">
                      <v:fill r:id="rId11" o:title="" recolor="t" rotate="t" type="frame"/>
                      <v:stroke joinstyle="miter"/>
                      <w10:anchorlock/>
                    </v:oval>
                  </w:pict>
                </mc:Fallback>
              </mc:AlternateContent>
            </w:r>
          </w:p>
        </w:tc>
        <w:tc>
          <w:tcPr>
            <w:tcW w:w="720" w:type="dxa"/>
          </w:tcPr>
          <w:p w:rsidR="001B2ABD" w:rsidRDefault="001B2ABD" w:rsidP="00EB2B4E"/>
        </w:tc>
        <w:tc>
          <w:tcPr>
            <w:tcW w:w="6470" w:type="dxa"/>
            <w:vAlign w:val="bottom"/>
          </w:tcPr>
          <w:p w:rsidR="001B2ABD" w:rsidRDefault="00DD34A0" w:rsidP="001B2ABD">
            <w:pPr>
              <w:pStyle w:val="Title"/>
            </w:pPr>
            <w:r>
              <w:t>Joshua Smith</w:t>
            </w:r>
          </w:p>
          <w:p w:rsidR="001B2ABD" w:rsidRDefault="00DD34A0" w:rsidP="001B2ABD">
            <w:pPr>
              <w:pStyle w:val="Subtitle"/>
            </w:pPr>
            <w:r w:rsidRPr="00F97DBB">
              <w:rPr>
                <w:spacing w:val="0"/>
                <w:w w:val="54"/>
              </w:rPr>
              <w:t>Front End Web Develope</w:t>
            </w:r>
            <w:r w:rsidRPr="00F97DBB">
              <w:rPr>
                <w:spacing w:val="15"/>
                <w:w w:val="54"/>
              </w:rPr>
              <w:t>r</w:t>
            </w:r>
          </w:p>
        </w:tc>
      </w:tr>
      <w:tr w:rsidR="001B2ABD" w:rsidTr="001B2ABD">
        <w:tc>
          <w:tcPr>
            <w:tcW w:w="3600" w:type="dxa"/>
          </w:tcPr>
          <w:sdt>
            <w:sdtPr>
              <w:id w:val="-1711873194"/>
              <w:placeholder>
                <w:docPart w:val="54D0386A36654972AD19ECF161881B4D"/>
              </w:placeholder>
              <w:temporary/>
              <w:showingPlcHdr/>
              <w15:appearance w15:val="hidden"/>
            </w:sdtPr>
            <w:sdtEndPr/>
            <w:sdtContent>
              <w:p w:rsidR="001B2ABD" w:rsidRDefault="00036450" w:rsidP="00036450">
                <w:pPr>
                  <w:pStyle w:val="Heading3"/>
                </w:pPr>
                <w:r w:rsidRPr="00D5459D">
                  <w:t>Profile</w:t>
                </w:r>
              </w:p>
            </w:sdtContent>
          </w:sdt>
          <w:p w:rsidR="00036450" w:rsidRDefault="00DD34A0" w:rsidP="00DD34A0">
            <w:r>
              <w:t>Web Developer with 2 years of web development experience, 4+ years of IT Experience, 5+ years of customer service experience, and 2 years of management experience.</w:t>
            </w:r>
          </w:p>
          <w:p w:rsidR="00DD34A0" w:rsidRDefault="00DD34A0" w:rsidP="00DD34A0"/>
          <w:p w:rsidR="00DD34A0" w:rsidRDefault="00DD34A0" w:rsidP="00DD34A0">
            <w:r>
              <w:t xml:space="preserve">Skilled in HTML, CSS, JavaScript, and the React framework. Proficient in testing, quality assurance, and reporting. Strong communication, training, and leadership skills. Experienced in collaborating with customers to provide them with </w:t>
            </w:r>
            <w:r w:rsidR="003D55DD">
              <w:t>a customized</w:t>
            </w:r>
            <w:r>
              <w:t xml:space="preserve"> storefront.</w:t>
            </w:r>
          </w:p>
          <w:p w:rsidR="00036450" w:rsidRDefault="00036450" w:rsidP="00036450"/>
          <w:sdt>
            <w:sdtPr>
              <w:id w:val="-1954003311"/>
              <w:placeholder>
                <w:docPart w:val="64854E91AE6B477DA7292EE3103B4DD4"/>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96038F10097F47E6A41B540058AD00F2"/>
              </w:placeholder>
              <w:temporary/>
              <w:showingPlcHdr/>
              <w15:appearance w15:val="hidden"/>
            </w:sdtPr>
            <w:sdtEndPr/>
            <w:sdtContent>
              <w:p w:rsidR="004D3011" w:rsidRDefault="004D3011" w:rsidP="004D3011">
                <w:r w:rsidRPr="004D3011">
                  <w:t>PHONE:</w:t>
                </w:r>
              </w:p>
            </w:sdtContent>
          </w:sdt>
          <w:p w:rsidR="004D3011" w:rsidRDefault="00DD34A0" w:rsidP="004D3011">
            <w:r>
              <w:t>763.229.5399</w:t>
            </w:r>
          </w:p>
          <w:p w:rsidR="004D3011" w:rsidRPr="004D3011" w:rsidRDefault="004D3011" w:rsidP="004D3011"/>
          <w:sdt>
            <w:sdtPr>
              <w:id w:val="67859272"/>
              <w:placeholder>
                <w:docPart w:val="DF494A9A1C7648DCA49780601658EFCC"/>
              </w:placeholder>
              <w:temporary/>
              <w:showingPlcHdr/>
              <w15:appearance w15:val="hidden"/>
            </w:sdtPr>
            <w:sdtEndPr/>
            <w:sdtContent>
              <w:p w:rsidR="004D3011" w:rsidRDefault="004D3011" w:rsidP="004D3011">
                <w:r w:rsidRPr="004D3011">
                  <w:t>WEBSITE:</w:t>
                </w:r>
              </w:p>
            </w:sdtContent>
          </w:sdt>
          <w:p w:rsidR="004D3011" w:rsidRDefault="008D4FB7" w:rsidP="004D3011">
            <w:hyperlink r:id="rId12" w:history="1">
              <w:r w:rsidR="00EE5FAA" w:rsidRPr="00CE5213">
                <w:rPr>
                  <w:rStyle w:val="Hyperlink"/>
                </w:rPr>
                <w:t>https://joshuasportfolio.org/</w:t>
              </w:r>
            </w:hyperlink>
          </w:p>
          <w:p w:rsidR="00EE5FAA" w:rsidRDefault="00EE5FAA" w:rsidP="004D3011"/>
          <w:sdt>
            <w:sdtPr>
              <w:id w:val="-240260293"/>
              <w:placeholder>
                <w:docPart w:val="7E5C21D0CC2D40159A1A68BCD741AE3F"/>
              </w:placeholder>
              <w:temporary/>
              <w:showingPlcHdr/>
              <w15:appearance w15:val="hidden"/>
            </w:sdtPr>
            <w:sdtEndPr/>
            <w:sdtContent>
              <w:p w:rsidR="004D3011" w:rsidRDefault="004D3011" w:rsidP="004D3011">
                <w:r w:rsidRPr="004D3011">
                  <w:t>EMAIL:</w:t>
                </w:r>
              </w:p>
            </w:sdtContent>
          </w:sdt>
          <w:p w:rsidR="00036450" w:rsidRPr="00E4381A" w:rsidRDefault="008D4FB7" w:rsidP="004D3011">
            <w:pPr>
              <w:rPr>
                <w:rStyle w:val="Hyperlink"/>
              </w:rPr>
            </w:pPr>
            <w:hyperlink r:id="rId13" w:history="1">
              <w:r w:rsidR="003D55DD" w:rsidRPr="00CE5213">
                <w:rPr>
                  <w:rStyle w:val="Hyperlink"/>
                </w:rPr>
                <w:t>joshuatsmith96@gmail.com</w:t>
              </w:r>
            </w:hyperlink>
          </w:p>
          <w:sdt>
            <w:sdtPr>
              <w:id w:val="-1444214663"/>
              <w:placeholder>
                <w:docPart w:val="728D81591F4F4D09A9CBCA1CFEB70C6D"/>
              </w:placeholder>
              <w:temporary/>
              <w:showingPlcHdr/>
              <w15:appearance w15:val="hidden"/>
            </w:sdtPr>
            <w:sdtEndPr/>
            <w:sdtContent>
              <w:p w:rsidR="004D3011" w:rsidRPr="00CB0055" w:rsidRDefault="00CB0055" w:rsidP="00CB0055">
                <w:pPr>
                  <w:pStyle w:val="Heading3"/>
                </w:pPr>
                <w:r w:rsidRPr="00CB0055">
                  <w:t>Hobbies</w:t>
                </w:r>
              </w:p>
            </w:sdtContent>
          </w:sdt>
          <w:p w:rsidR="004D3011" w:rsidRDefault="00066733" w:rsidP="004D3011">
            <w:r>
              <w:t>Learning new skills</w:t>
            </w:r>
          </w:p>
          <w:p w:rsidR="004D3011" w:rsidRDefault="00066733" w:rsidP="004D3011">
            <w:r>
              <w:t>Gym</w:t>
            </w:r>
          </w:p>
          <w:p w:rsidR="00EB2B4E" w:rsidRPr="004D3011" w:rsidRDefault="00066733" w:rsidP="004D3011">
            <w:r>
              <w:t>Video Games</w:t>
            </w:r>
          </w:p>
        </w:tc>
        <w:tc>
          <w:tcPr>
            <w:tcW w:w="720" w:type="dxa"/>
          </w:tcPr>
          <w:p w:rsidR="001B2ABD" w:rsidRDefault="001B2ABD" w:rsidP="00EB2B4E"/>
        </w:tc>
        <w:tc>
          <w:tcPr>
            <w:tcW w:w="6470" w:type="dxa"/>
          </w:tcPr>
          <w:sdt>
            <w:sdtPr>
              <w:id w:val="1049110328"/>
              <w:placeholder>
                <w:docPart w:val="570BE2DEC03E43EC99F32FA5D7435ACA"/>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DD34A0" w:rsidP="00B359E4">
            <w:pPr>
              <w:pStyle w:val="Heading4"/>
            </w:pPr>
            <w:r>
              <w:t>Anoka Technical College</w:t>
            </w:r>
          </w:p>
          <w:p w:rsidR="00036450" w:rsidRPr="00DD34A0" w:rsidRDefault="00DD34A0" w:rsidP="00B359E4">
            <w:pPr>
              <w:pStyle w:val="Date"/>
              <w:rPr>
                <w:i/>
              </w:rPr>
            </w:pPr>
            <w:r w:rsidRPr="00DD34A0">
              <w:rPr>
                <w:i/>
              </w:rPr>
              <w:t>January 2019</w:t>
            </w:r>
            <w:r w:rsidR="00036450" w:rsidRPr="00DD34A0">
              <w:rPr>
                <w:i/>
              </w:rPr>
              <w:t xml:space="preserve"> </w:t>
            </w:r>
            <w:r w:rsidRPr="00DD34A0">
              <w:rPr>
                <w:i/>
              </w:rPr>
              <w:t>–</w:t>
            </w:r>
            <w:r w:rsidR="00036450" w:rsidRPr="00DD34A0">
              <w:rPr>
                <w:i/>
              </w:rPr>
              <w:t xml:space="preserve"> </w:t>
            </w:r>
            <w:r w:rsidRPr="00DD34A0">
              <w:rPr>
                <w:i/>
              </w:rPr>
              <w:t>March 2021</w:t>
            </w:r>
          </w:p>
          <w:p w:rsidR="004D3011" w:rsidRDefault="00DD34A0" w:rsidP="00036450">
            <w:r>
              <w:t xml:space="preserve">Pursued </w:t>
            </w:r>
            <w:r w:rsidR="003D55DD">
              <w:t>associate’s</w:t>
            </w:r>
            <w:r>
              <w:t xml:space="preserve"> degree in Web Development, with a minor in Software Development.</w:t>
            </w:r>
          </w:p>
          <w:p w:rsidR="00036450" w:rsidRDefault="00036450" w:rsidP="00036450"/>
          <w:p w:rsidR="00036450" w:rsidRPr="00B359E4" w:rsidRDefault="00DD34A0" w:rsidP="00B359E4">
            <w:pPr>
              <w:pStyle w:val="Heading4"/>
            </w:pPr>
            <w:r>
              <w:t>Military AIT Training</w:t>
            </w:r>
          </w:p>
          <w:p w:rsidR="00036450" w:rsidRPr="00DD34A0" w:rsidRDefault="00DD34A0" w:rsidP="00B359E4">
            <w:pPr>
              <w:pStyle w:val="Date"/>
              <w:rPr>
                <w:i/>
              </w:rPr>
            </w:pPr>
            <w:r w:rsidRPr="00DD34A0">
              <w:rPr>
                <w:i/>
              </w:rPr>
              <w:t>October 2015</w:t>
            </w:r>
            <w:r w:rsidR="00036450" w:rsidRPr="00DD34A0">
              <w:rPr>
                <w:i/>
              </w:rPr>
              <w:t xml:space="preserve"> </w:t>
            </w:r>
            <w:r w:rsidRPr="00DD34A0">
              <w:rPr>
                <w:i/>
              </w:rPr>
              <w:t>–</w:t>
            </w:r>
            <w:r w:rsidR="00036450" w:rsidRPr="00DD34A0">
              <w:rPr>
                <w:i/>
              </w:rPr>
              <w:t xml:space="preserve"> </w:t>
            </w:r>
            <w:r w:rsidRPr="00DD34A0">
              <w:rPr>
                <w:i/>
              </w:rPr>
              <w:t>April 2016</w:t>
            </w:r>
          </w:p>
          <w:p w:rsidR="00036450" w:rsidRDefault="003D55DD" w:rsidP="00036450">
            <w:r>
              <w:t>6-month</w:t>
            </w:r>
            <w:r w:rsidR="00DD34A0">
              <w:t xml:space="preserve"> military training on various types of networking, radio and satellite equipment. </w:t>
            </w:r>
          </w:p>
          <w:sdt>
            <w:sdtPr>
              <w:id w:val="1001553383"/>
              <w:placeholder>
                <w:docPart w:val="A4AEF384E864456085BDC962764C77EF"/>
              </w:placeholder>
              <w:temporary/>
              <w:showingPlcHdr/>
              <w15:appearance w15:val="hidden"/>
            </w:sdtPr>
            <w:sdtEndPr/>
            <w:sdtContent>
              <w:p w:rsidR="00036450" w:rsidRDefault="00036450" w:rsidP="00036450">
                <w:pPr>
                  <w:pStyle w:val="Heading2"/>
                </w:pPr>
                <w:r w:rsidRPr="00036450">
                  <w:t>WORK EXPERIENCE</w:t>
                </w:r>
              </w:p>
            </w:sdtContent>
          </w:sdt>
          <w:p w:rsidR="00036450" w:rsidRDefault="00DD34A0" w:rsidP="00B359E4">
            <w:pPr>
              <w:pStyle w:val="Heading4"/>
              <w:rPr>
                <w:bCs/>
              </w:rPr>
            </w:pPr>
            <w:r>
              <w:t>Daily Printing, Inc.</w:t>
            </w:r>
            <w:r w:rsidR="00036450">
              <w:t xml:space="preserve"> </w:t>
            </w:r>
            <w:r w:rsidR="00036450" w:rsidRPr="00036450">
              <w:t xml:space="preserve"> </w:t>
            </w:r>
            <w:r>
              <w:t>– Variable Data Programmer, Storefront Admin</w:t>
            </w:r>
          </w:p>
          <w:p w:rsidR="00036450" w:rsidRPr="00EB2B4E" w:rsidRDefault="004A3640" w:rsidP="00B359E4">
            <w:pPr>
              <w:pStyle w:val="Date"/>
              <w:rPr>
                <w:i/>
              </w:rPr>
            </w:pPr>
            <w:r w:rsidRPr="00EB2B4E">
              <w:rPr>
                <w:i/>
              </w:rPr>
              <w:t>March 2021</w:t>
            </w:r>
            <w:r w:rsidR="00EB2B4E" w:rsidRPr="00EB2B4E">
              <w:rPr>
                <w:i/>
              </w:rPr>
              <w:t xml:space="preserve"> </w:t>
            </w:r>
            <w:r w:rsidR="00036450" w:rsidRPr="00EB2B4E">
              <w:rPr>
                <w:i/>
              </w:rPr>
              <w:t>–</w:t>
            </w:r>
            <w:r w:rsidR="00EB2B4E" w:rsidRPr="00EB2B4E">
              <w:rPr>
                <w:i/>
              </w:rPr>
              <w:t xml:space="preserve"> Current</w:t>
            </w:r>
          </w:p>
          <w:p w:rsidR="004D3011" w:rsidRDefault="00EB2B4E" w:rsidP="00036450">
            <w:r>
              <w:t>I work in a unique and self-driven position. My primary duties include editing storefronts with CSS and JS, creating variable product templates, and adding blogs and extra styling to our main website.</w:t>
            </w:r>
          </w:p>
          <w:p w:rsidR="00EB2B4E" w:rsidRDefault="00EB2B4E" w:rsidP="00036450"/>
          <w:p w:rsidR="004D3011" w:rsidRPr="004D3011" w:rsidRDefault="00EB2B4E" w:rsidP="00B359E4">
            <w:pPr>
              <w:pStyle w:val="Heading4"/>
              <w:rPr>
                <w:bCs/>
              </w:rPr>
            </w:pPr>
            <w:r>
              <w:t>AutoZone – Commercial Sales Assistant Manager</w:t>
            </w:r>
          </w:p>
          <w:p w:rsidR="004D3011" w:rsidRPr="00F97DBB" w:rsidRDefault="00EB2B4E" w:rsidP="00B359E4">
            <w:pPr>
              <w:pStyle w:val="Date"/>
              <w:rPr>
                <w:i/>
              </w:rPr>
            </w:pPr>
            <w:r w:rsidRPr="00F97DBB">
              <w:rPr>
                <w:i/>
              </w:rPr>
              <w:t xml:space="preserve">March 2019 </w:t>
            </w:r>
            <w:r w:rsidR="004D3011" w:rsidRPr="00F97DBB">
              <w:rPr>
                <w:i/>
              </w:rPr>
              <w:t>–</w:t>
            </w:r>
            <w:r w:rsidRPr="00F97DBB">
              <w:rPr>
                <w:i/>
              </w:rPr>
              <w:t xml:space="preserve"> March 2021</w:t>
            </w:r>
            <w:bookmarkStart w:id="0" w:name="_GoBack"/>
            <w:bookmarkEnd w:id="0"/>
          </w:p>
          <w:p w:rsidR="004D3011" w:rsidRPr="004D3011" w:rsidRDefault="00EB2B4E" w:rsidP="004D3011">
            <w:r>
              <w:t>Assisting in the management of a</w:t>
            </w:r>
            <w:r w:rsidR="008E649F">
              <w:t>n annual</w:t>
            </w:r>
            <w:r>
              <w:t xml:space="preserve"> multi</w:t>
            </w:r>
            <w:r w:rsidR="008E649F">
              <w:t>-million-dollar department. My duties included customer service and task delegation.</w:t>
            </w:r>
          </w:p>
          <w:p w:rsidR="004D3011" w:rsidRDefault="004D3011" w:rsidP="00036450"/>
          <w:p w:rsidR="004D3011" w:rsidRPr="004D3011" w:rsidRDefault="00EB2B4E" w:rsidP="00B359E4">
            <w:pPr>
              <w:pStyle w:val="Heading4"/>
              <w:rPr>
                <w:bCs/>
              </w:rPr>
            </w:pPr>
            <w:r>
              <w:t>US Arm</w:t>
            </w:r>
            <w:r w:rsidR="008E649F">
              <w:t>y - 2</w:t>
            </w:r>
            <w:r>
              <w:t>5Q (Satellite &amp; Radio Technician)</w:t>
            </w:r>
          </w:p>
          <w:p w:rsidR="004D3011" w:rsidRPr="00F97DBB" w:rsidRDefault="00EB2B4E" w:rsidP="00B359E4">
            <w:pPr>
              <w:pStyle w:val="Date"/>
              <w:rPr>
                <w:i/>
              </w:rPr>
            </w:pPr>
            <w:r w:rsidRPr="00F97DBB">
              <w:rPr>
                <w:i/>
              </w:rPr>
              <w:t xml:space="preserve">February 2015 </w:t>
            </w:r>
            <w:r w:rsidR="004D3011" w:rsidRPr="00F97DBB">
              <w:rPr>
                <w:i/>
              </w:rPr>
              <w:t>–</w:t>
            </w:r>
            <w:r w:rsidRPr="00F97DBB">
              <w:rPr>
                <w:i/>
              </w:rPr>
              <w:t xml:space="preserve"> October 2018 (Honorable Discharge)</w:t>
            </w:r>
          </w:p>
          <w:p w:rsidR="004D3011" w:rsidRPr="004D3011" w:rsidRDefault="008E649F" w:rsidP="004D3011">
            <w:r>
              <w:t>Main job duties were to traverse to remote locations and provide data, phone and radar support with a small team of 4.</w:t>
            </w:r>
          </w:p>
          <w:p w:rsidR="004D3011" w:rsidRDefault="004D3011" w:rsidP="00036450"/>
          <w:sdt>
            <w:sdtPr>
              <w:id w:val="1669594239"/>
              <w:placeholder>
                <w:docPart w:val="AED2480B4E8845F687B3C1A3A6F31313"/>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443865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rsidR="0043117B" w:rsidRDefault="008D4FB7" w:rsidP="00EB2B4E"/>
    <w:sectPr w:rsidR="0043117B" w:rsidSect="000C45FF">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FB7" w:rsidRDefault="008D4FB7" w:rsidP="000C45FF">
      <w:r>
        <w:separator/>
      </w:r>
    </w:p>
  </w:endnote>
  <w:endnote w:type="continuationSeparator" w:id="0">
    <w:p w:rsidR="008D4FB7" w:rsidRDefault="008D4FB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FB7" w:rsidRDefault="008D4FB7" w:rsidP="000C45FF">
      <w:r>
        <w:separator/>
      </w:r>
    </w:p>
  </w:footnote>
  <w:footnote w:type="continuationSeparator" w:id="0">
    <w:p w:rsidR="008D4FB7" w:rsidRDefault="008D4FB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508C3"/>
    <w:multiLevelType w:val="hybridMultilevel"/>
    <w:tmpl w:val="8A8456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A0"/>
    <w:rsid w:val="00036450"/>
    <w:rsid w:val="00066733"/>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3D55DD"/>
    <w:rsid w:val="004071FC"/>
    <w:rsid w:val="00445947"/>
    <w:rsid w:val="004813B3"/>
    <w:rsid w:val="00496591"/>
    <w:rsid w:val="004A3640"/>
    <w:rsid w:val="004C63E4"/>
    <w:rsid w:val="004D3011"/>
    <w:rsid w:val="00512B4A"/>
    <w:rsid w:val="005262AC"/>
    <w:rsid w:val="005E39D5"/>
    <w:rsid w:val="00600670"/>
    <w:rsid w:val="0062123A"/>
    <w:rsid w:val="00646E75"/>
    <w:rsid w:val="006771D0"/>
    <w:rsid w:val="00715FCB"/>
    <w:rsid w:val="00743101"/>
    <w:rsid w:val="007775E1"/>
    <w:rsid w:val="007867A0"/>
    <w:rsid w:val="007927F5"/>
    <w:rsid w:val="007B0FC2"/>
    <w:rsid w:val="00802CA0"/>
    <w:rsid w:val="008D4FB7"/>
    <w:rsid w:val="008E649F"/>
    <w:rsid w:val="009260CD"/>
    <w:rsid w:val="00952C25"/>
    <w:rsid w:val="00A2118D"/>
    <w:rsid w:val="00AD76E2"/>
    <w:rsid w:val="00B20152"/>
    <w:rsid w:val="00B359E4"/>
    <w:rsid w:val="00B57D98"/>
    <w:rsid w:val="00B70850"/>
    <w:rsid w:val="00BB611F"/>
    <w:rsid w:val="00C066B6"/>
    <w:rsid w:val="00C37BA1"/>
    <w:rsid w:val="00C4674C"/>
    <w:rsid w:val="00C506CF"/>
    <w:rsid w:val="00C72BED"/>
    <w:rsid w:val="00C9578B"/>
    <w:rsid w:val="00CB0055"/>
    <w:rsid w:val="00D2522B"/>
    <w:rsid w:val="00D422DE"/>
    <w:rsid w:val="00D5459D"/>
    <w:rsid w:val="00DA1F4D"/>
    <w:rsid w:val="00DD172A"/>
    <w:rsid w:val="00DD34A0"/>
    <w:rsid w:val="00E25A26"/>
    <w:rsid w:val="00E4381A"/>
    <w:rsid w:val="00E55D74"/>
    <w:rsid w:val="00EB2B4E"/>
    <w:rsid w:val="00EE5FAA"/>
    <w:rsid w:val="00F60274"/>
    <w:rsid w:val="00F77FB9"/>
    <w:rsid w:val="00F97DBB"/>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EB2B4E"/>
    <w:pPr>
      <w:ind w:left="720"/>
      <w:contextualSpacing/>
    </w:pPr>
  </w:style>
  <w:style w:type="character" w:styleId="FollowedHyperlink">
    <w:name w:val="FollowedHyperlink"/>
    <w:basedOn w:val="DefaultParagraphFont"/>
    <w:uiPriority w:val="99"/>
    <w:semiHidden/>
    <w:unhideWhenUsed/>
    <w:rsid w:val="00EE5FAA"/>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42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shuatsmith96@g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oshuasportfolio.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ith\AppData\Roaming\Microsoft\Templates\Bold%20modern%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TypeScript</c:v>
                </c:pt>
                <c:pt idx="1">
                  <c:v>Illustrator</c:v>
                </c:pt>
                <c:pt idx="2">
                  <c:v>Photoshop</c:v>
                </c:pt>
                <c:pt idx="3">
                  <c:v>InDesign</c:v>
                </c:pt>
                <c:pt idx="4">
                  <c:v>React</c:v>
                </c:pt>
                <c:pt idx="5">
                  <c:v>JavaScript</c:v>
                </c:pt>
                <c:pt idx="6">
                  <c:v>CSS</c:v>
                </c:pt>
                <c:pt idx="7">
                  <c:v>HTML</c:v>
                </c:pt>
              </c:strCache>
            </c:strRef>
          </c:cat>
          <c:val>
            <c:numRef>
              <c:f>Sheet1!$B$2:$B$9</c:f>
              <c:numCache>
                <c:formatCode>General</c:formatCode>
                <c:ptCount val="8"/>
                <c:pt idx="0">
                  <c:v>0.25</c:v>
                </c:pt>
                <c:pt idx="1">
                  <c:v>0.25</c:v>
                </c:pt>
                <c:pt idx="2">
                  <c:v>0.5</c:v>
                </c:pt>
                <c:pt idx="3">
                  <c:v>0.5</c:v>
                </c:pt>
                <c:pt idx="4">
                  <c:v>0.75</c:v>
                </c:pt>
                <c:pt idx="5">
                  <c:v>0.75</c:v>
                </c:pt>
                <c:pt idx="6">
                  <c:v>1</c:v>
                </c:pt>
                <c:pt idx="7">
                  <c:v>1</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l"/>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D0386A36654972AD19ECF161881B4D"/>
        <w:category>
          <w:name w:val="General"/>
          <w:gallery w:val="placeholder"/>
        </w:category>
        <w:types>
          <w:type w:val="bbPlcHdr"/>
        </w:types>
        <w:behaviors>
          <w:behavior w:val="content"/>
        </w:behaviors>
        <w:guid w:val="{2F8809BD-48EF-42FC-B826-0587AFDB68F9}"/>
      </w:docPartPr>
      <w:docPartBody>
        <w:p w:rsidR="000D5707" w:rsidRDefault="00F60CC9">
          <w:pPr>
            <w:pStyle w:val="54D0386A36654972AD19ECF161881B4D"/>
          </w:pPr>
          <w:r w:rsidRPr="00D5459D">
            <w:t>Profile</w:t>
          </w:r>
        </w:p>
      </w:docPartBody>
    </w:docPart>
    <w:docPart>
      <w:docPartPr>
        <w:name w:val="64854E91AE6B477DA7292EE3103B4DD4"/>
        <w:category>
          <w:name w:val="General"/>
          <w:gallery w:val="placeholder"/>
        </w:category>
        <w:types>
          <w:type w:val="bbPlcHdr"/>
        </w:types>
        <w:behaviors>
          <w:behavior w:val="content"/>
        </w:behaviors>
        <w:guid w:val="{70719079-2E98-4E23-B341-DA21DBAC7714}"/>
      </w:docPartPr>
      <w:docPartBody>
        <w:p w:rsidR="000D5707" w:rsidRDefault="00F60CC9">
          <w:pPr>
            <w:pStyle w:val="64854E91AE6B477DA7292EE3103B4DD4"/>
          </w:pPr>
          <w:r w:rsidRPr="00CB0055">
            <w:t>Contact</w:t>
          </w:r>
        </w:p>
      </w:docPartBody>
    </w:docPart>
    <w:docPart>
      <w:docPartPr>
        <w:name w:val="96038F10097F47E6A41B540058AD00F2"/>
        <w:category>
          <w:name w:val="General"/>
          <w:gallery w:val="placeholder"/>
        </w:category>
        <w:types>
          <w:type w:val="bbPlcHdr"/>
        </w:types>
        <w:behaviors>
          <w:behavior w:val="content"/>
        </w:behaviors>
        <w:guid w:val="{0E750C1E-86A2-4609-8DA3-7A0AADDCD0CC}"/>
      </w:docPartPr>
      <w:docPartBody>
        <w:p w:rsidR="000D5707" w:rsidRDefault="00F60CC9">
          <w:pPr>
            <w:pStyle w:val="96038F10097F47E6A41B540058AD00F2"/>
          </w:pPr>
          <w:r w:rsidRPr="004D3011">
            <w:t>PHONE:</w:t>
          </w:r>
        </w:p>
      </w:docPartBody>
    </w:docPart>
    <w:docPart>
      <w:docPartPr>
        <w:name w:val="DF494A9A1C7648DCA49780601658EFCC"/>
        <w:category>
          <w:name w:val="General"/>
          <w:gallery w:val="placeholder"/>
        </w:category>
        <w:types>
          <w:type w:val="bbPlcHdr"/>
        </w:types>
        <w:behaviors>
          <w:behavior w:val="content"/>
        </w:behaviors>
        <w:guid w:val="{3BE51779-7B98-4C07-BD48-07D49542B7B3}"/>
      </w:docPartPr>
      <w:docPartBody>
        <w:p w:rsidR="000D5707" w:rsidRDefault="00F60CC9">
          <w:pPr>
            <w:pStyle w:val="DF494A9A1C7648DCA49780601658EFCC"/>
          </w:pPr>
          <w:r w:rsidRPr="004D3011">
            <w:t>WEBSITE:</w:t>
          </w:r>
        </w:p>
      </w:docPartBody>
    </w:docPart>
    <w:docPart>
      <w:docPartPr>
        <w:name w:val="7E5C21D0CC2D40159A1A68BCD741AE3F"/>
        <w:category>
          <w:name w:val="General"/>
          <w:gallery w:val="placeholder"/>
        </w:category>
        <w:types>
          <w:type w:val="bbPlcHdr"/>
        </w:types>
        <w:behaviors>
          <w:behavior w:val="content"/>
        </w:behaviors>
        <w:guid w:val="{2D9A51AF-6D41-4B28-9582-44E628EDBD5C}"/>
      </w:docPartPr>
      <w:docPartBody>
        <w:p w:rsidR="000D5707" w:rsidRDefault="00F60CC9">
          <w:pPr>
            <w:pStyle w:val="7E5C21D0CC2D40159A1A68BCD741AE3F"/>
          </w:pPr>
          <w:r w:rsidRPr="004D3011">
            <w:t>EMAIL:</w:t>
          </w:r>
        </w:p>
      </w:docPartBody>
    </w:docPart>
    <w:docPart>
      <w:docPartPr>
        <w:name w:val="728D81591F4F4D09A9CBCA1CFEB70C6D"/>
        <w:category>
          <w:name w:val="General"/>
          <w:gallery w:val="placeholder"/>
        </w:category>
        <w:types>
          <w:type w:val="bbPlcHdr"/>
        </w:types>
        <w:behaviors>
          <w:behavior w:val="content"/>
        </w:behaviors>
        <w:guid w:val="{37F0B3CA-2E07-4A8F-B675-4F90C86D987B}"/>
      </w:docPartPr>
      <w:docPartBody>
        <w:p w:rsidR="000D5707" w:rsidRDefault="00F60CC9">
          <w:pPr>
            <w:pStyle w:val="728D81591F4F4D09A9CBCA1CFEB70C6D"/>
          </w:pPr>
          <w:r w:rsidRPr="00CB0055">
            <w:t>Hobbies</w:t>
          </w:r>
        </w:p>
      </w:docPartBody>
    </w:docPart>
    <w:docPart>
      <w:docPartPr>
        <w:name w:val="570BE2DEC03E43EC99F32FA5D7435ACA"/>
        <w:category>
          <w:name w:val="General"/>
          <w:gallery w:val="placeholder"/>
        </w:category>
        <w:types>
          <w:type w:val="bbPlcHdr"/>
        </w:types>
        <w:behaviors>
          <w:behavior w:val="content"/>
        </w:behaviors>
        <w:guid w:val="{78C37DDB-ABD3-4369-8A8B-888B46508958}"/>
      </w:docPartPr>
      <w:docPartBody>
        <w:p w:rsidR="000D5707" w:rsidRDefault="00F60CC9">
          <w:pPr>
            <w:pStyle w:val="570BE2DEC03E43EC99F32FA5D7435ACA"/>
          </w:pPr>
          <w:r w:rsidRPr="00036450">
            <w:t>EDUCATION</w:t>
          </w:r>
        </w:p>
      </w:docPartBody>
    </w:docPart>
    <w:docPart>
      <w:docPartPr>
        <w:name w:val="A4AEF384E864456085BDC962764C77EF"/>
        <w:category>
          <w:name w:val="General"/>
          <w:gallery w:val="placeholder"/>
        </w:category>
        <w:types>
          <w:type w:val="bbPlcHdr"/>
        </w:types>
        <w:behaviors>
          <w:behavior w:val="content"/>
        </w:behaviors>
        <w:guid w:val="{E3EBAA69-8B27-4D20-9788-9A9A18A04947}"/>
      </w:docPartPr>
      <w:docPartBody>
        <w:p w:rsidR="000D5707" w:rsidRDefault="00F60CC9">
          <w:pPr>
            <w:pStyle w:val="A4AEF384E864456085BDC962764C77EF"/>
          </w:pPr>
          <w:r w:rsidRPr="00036450">
            <w:t>WORK EXPERIENCE</w:t>
          </w:r>
        </w:p>
      </w:docPartBody>
    </w:docPart>
    <w:docPart>
      <w:docPartPr>
        <w:name w:val="AED2480B4E8845F687B3C1A3A6F31313"/>
        <w:category>
          <w:name w:val="General"/>
          <w:gallery w:val="placeholder"/>
        </w:category>
        <w:types>
          <w:type w:val="bbPlcHdr"/>
        </w:types>
        <w:behaviors>
          <w:behavior w:val="content"/>
        </w:behaviors>
        <w:guid w:val="{AC0E6FAE-57E7-493E-ADA3-E611703AC1AF}"/>
      </w:docPartPr>
      <w:docPartBody>
        <w:p w:rsidR="000D5707" w:rsidRDefault="00F60CC9">
          <w:pPr>
            <w:pStyle w:val="AED2480B4E8845F687B3C1A3A6F3131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C9"/>
    <w:rsid w:val="000D5707"/>
    <w:rsid w:val="008B03E6"/>
    <w:rsid w:val="00F6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3E20CF8CF240DE97F9E4DE5F0E7AA0">
    <w:name w:val="FE3E20CF8CF240DE97F9E4DE5F0E7AA0"/>
  </w:style>
  <w:style w:type="paragraph" w:customStyle="1" w:styleId="9F4ECF415D3940DB8C56FBDCEC9988B9">
    <w:name w:val="9F4ECF415D3940DB8C56FBDCEC9988B9"/>
  </w:style>
  <w:style w:type="paragraph" w:customStyle="1" w:styleId="54D0386A36654972AD19ECF161881B4D">
    <w:name w:val="54D0386A36654972AD19ECF161881B4D"/>
  </w:style>
  <w:style w:type="paragraph" w:customStyle="1" w:styleId="750EC86E4EFF4C3AA5F01259B84D3FAD">
    <w:name w:val="750EC86E4EFF4C3AA5F01259B84D3FAD"/>
  </w:style>
  <w:style w:type="paragraph" w:customStyle="1" w:styleId="64854E91AE6B477DA7292EE3103B4DD4">
    <w:name w:val="64854E91AE6B477DA7292EE3103B4DD4"/>
  </w:style>
  <w:style w:type="paragraph" w:customStyle="1" w:styleId="96038F10097F47E6A41B540058AD00F2">
    <w:name w:val="96038F10097F47E6A41B540058AD00F2"/>
  </w:style>
  <w:style w:type="paragraph" w:customStyle="1" w:styleId="4158BC5427C94043877506AB464C126E">
    <w:name w:val="4158BC5427C94043877506AB464C126E"/>
  </w:style>
  <w:style w:type="paragraph" w:customStyle="1" w:styleId="DF494A9A1C7648DCA49780601658EFCC">
    <w:name w:val="DF494A9A1C7648DCA49780601658EFCC"/>
  </w:style>
  <w:style w:type="paragraph" w:customStyle="1" w:styleId="6856F79690EE4420A6F945F2E3ED284A">
    <w:name w:val="6856F79690EE4420A6F945F2E3ED284A"/>
  </w:style>
  <w:style w:type="paragraph" w:customStyle="1" w:styleId="7E5C21D0CC2D40159A1A68BCD741AE3F">
    <w:name w:val="7E5C21D0CC2D40159A1A68BCD741AE3F"/>
  </w:style>
  <w:style w:type="character" w:styleId="Hyperlink">
    <w:name w:val="Hyperlink"/>
    <w:basedOn w:val="DefaultParagraphFont"/>
    <w:uiPriority w:val="99"/>
    <w:unhideWhenUsed/>
    <w:rPr>
      <w:color w:val="C45911" w:themeColor="accent2" w:themeShade="BF"/>
      <w:u w:val="single"/>
    </w:rPr>
  </w:style>
  <w:style w:type="paragraph" w:customStyle="1" w:styleId="7C0A7B1E3AAD41B3850E3048BCEB091F">
    <w:name w:val="7C0A7B1E3AAD41B3850E3048BCEB091F"/>
  </w:style>
  <w:style w:type="paragraph" w:customStyle="1" w:styleId="728D81591F4F4D09A9CBCA1CFEB70C6D">
    <w:name w:val="728D81591F4F4D09A9CBCA1CFEB70C6D"/>
  </w:style>
  <w:style w:type="paragraph" w:customStyle="1" w:styleId="B1FE3C8B2147448090320FFF7D6F1471">
    <w:name w:val="B1FE3C8B2147448090320FFF7D6F1471"/>
  </w:style>
  <w:style w:type="paragraph" w:customStyle="1" w:styleId="1DD4BAFA3C19469CA9C3160A5680F48C">
    <w:name w:val="1DD4BAFA3C19469CA9C3160A5680F48C"/>
  </w:style>
  <w:style w:type="paragraph" w:customStyle="1" w:styleId="E38CFA49C6FF44CA9AEA974D2C895146">
    <w:name w:val="E38CFA49C6FF44CA9AEA974D2C895146"/>
  </w:style>
  <w:style w:type="paragraph" w:customStyle="1" w:styleId="A25D2F10FF1641B4A2A7FD242692E3B9">
    <w:name w:val="A25D2F10FF1641B4A2A7FD242692E3B9"/>
  </w:style>
  <w:style w:type="paragraph" w:customStyle="1" w:styleId="570BE2DEC03E43EC99F32FA5D7435ACA">
    <w:name w:val="570BE2DEC03E43EC99F32FA5D7435ACA"/>
  </w:style>
  <w:style w:type="paragraph" w:customStyle="1" w:styleId="5EE31AEDDB504962A490607CC27579B6">
    <w:name w:val="5EE31AEDDB504962A490607CC27579B6"/>
  </w:style>
  <w:style w:type="paragraph" w:customStyle="1" w:styleId="8F0CF1FFE3334A5181E75EE3C5EAAFE9">
    <w:name w:val="8F0CF1FFE3334A5181E75EE3C5EAAFE9"/>
  </w:style>
  <w:style w:type="paragraph" w:customStyle="1" w:styleId="3830EDE139494E3DAB9850BFD37F8ADD">
    <w:name w:val="3830EDE139494E3DAB9850BFD37F8ADD"/>
  </w:style>
  <w:style w:type="paragraph" w:customStyle="1" w:styleId="F340231F74244CFAAF89A2AA7A033DE1">
    <w:name w:val="F340231F74244CFAAF89A2AA7A033DE1"/>
  </w:style>
  <w:style w:type="paragraph" w:customStyle="1" w:styleId="9F27FE599CB4482AA1800C1AB30E73D7">
    <w:name w:val="9F27FE599CB4482AA1800C1AB30E73D7"/>
  </w:style>
  <w:style w:type="paragraph" w:customStyle="1" w:styleId="5302F44EABF74781834BC4DF5AA2F94A">
    <w:name w:val="5302F44EABF74781834BC4DF5AA2F94A"/>
  </w:style>
  <w:style w:type="paragraph" w:customStyle="1" w:styleId="9F2728EBFADF4B7193880E41B2EDA34A">
    <w:name w:val="9F2728EBFADF4B7193880E41B2EDA34A"/>
  </w:style>
  <w:style w:type="paragraph" w:customStyle="1" w:styleId="A4AEF384E864456085BDC962764C77EF">
    <w:name w:val="A4AEF384E864456085BDC962764C77EF"/>
  </w:style>
  <w:style w:type="paragraph" w:customStyle="1" w:styleId="D578D71CA5214B95A1DC6323809FC08B">
    <w:name w:val="D578D71CA5214B95A1DC6323809FC08B"/>
  </w:style>
  <w:style w:type="paragraph" w:customStyle="1" w:styleId="25476EC0E5E14BA89D697D4B8E6E873A">
    <w:name w:val="25476EC0E5E14BA89D697D4B8E6E873A"/>
  </w:style>
  <w:style w:type="paragraph" w:customStyle="1" w:styleId="81274C01DD534744B543C850FB49B790">
    <w:name w:val="81274C01DD534744B543C850FB49B790"/>
  </w:style>
  <w:style w:type="paragraph" w:customStyle="1" w:styleId="0A61525337B645D9887D16610FBC54EA">
    <w:name w:val="0A61525337B645D9887D16610FBC54EA"/>
  </w:style>
  <w:style w:type="paragraph" w:customStyle="1" w:styleId="C7026FA743D6406390274CB89D45B129">
    <w:name w:val="C7026FA743D6406390274CB89D45B129"/>
  </w:style>
  <w:style w:type="paragraph" w:customStyle="1" w:styleId="7A77F4CC7FB043ED8C75FB4D3E05AB19">
    <w:name w:val="7A77F4CC7FB043ED8C75FB4D3E05AB19"/>
  </w:style>
  <w:style w:type="paragraph" w:customStyle="1" w:styleId="AF176FF736C547F3AC5E6CF70B082754">
    <w:name w:val="AF176FF736C547F3AC5E6CF70B082754"/>
  </w:style>
  <w:style w:type="paragraph" w:customStyle="1" w:styleId="A7242AE25A2444A596CFF432E2AB0B21">
    <w:name w:val="A7242AE25A2444A596CFF432E2AB0B21"/>
  </w:style>
  <w:style w:type="paragraph" w:customStyle="1" w:styleId="1F67A4EB01494B1CB3B3602F43A1CCD9">
    <w:name w:val="1F67A4EB01494B1CB3B3602F43A1CCD9"/>
  </w:style>
  <w:style w:type="paragraph" w:customStyle="1" w:styleId="75CB903961E242C8AD64EACE309DC32B">
    <w:name w:val="75CB903961E242C8AD64EACE309DC32B"/>
  </w:style>
  <w:style w:type="paragraph" w:customStyle="1" w:styleId="29C00FC90294477897BD0019EE66C6DE">
    <w:name w:val="29C00FC90294477897BD0019EE66C6DE"/>
  </w:style>
  <w:style w:type="paragraph" w:customStyle="1" w:styleId="869380CDA4EA45D3B1F1A9B6E2927B89">
    <w:name w:val="869380CDA4EA45D3B1F1A9B6E2927B89"/>
  </w:style>
  <w:style w:type="paragraph" w:customStyle="1" w:styleId="E349178D1B7D47C297739715C15A2B94">
    <w:name w:val="E349178D1B7D47C297739715C15A2B94"/>
  </w:style>
  <w:style w:type="paragraph" w:customStyle="1" w:styleId="5BF4BF18F0104B269CF45131B5FD747B">
    <w:name w:val="5BF4BF18F0104B269CF45131B5FD747B"/>
  </w:style>
  <w:style w:type="paragraph" w:customStyle="1" w:styleId="724E9FB6618A4BE984451BF06355FB23">
    <w:name w:val="724E9FB6618A4BE984451BF06355FB2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AED2480B4E8845F687B3C1A3A6F31313">
    <w:name w:val="AED2480B4E8845F687B3C1A3A6F31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modern resume</Template>
  <TotalTime>0</TotalTime>
  <Pages>1</Pages>
  <Words>245</Words>
  <Characters>1508</Characters>
  <Application>Microsoft Office Word</Application>
  <DocSecurity>0</DocSecurity>
  <Lines>71</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2023-12-28T17:04:00Z</dcterms:created>
  <dcterms:modified xsi:type="dcterms:W3CDTF">2023-12-28T19:14:00Z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